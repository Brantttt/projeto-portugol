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B248" w14:textId="50A42B8C" w:rsidR="00E6628E" w:rsidRDefault="00E6628E" w:rsidP="00E6628E">
      <w:pPr>
        <w:pStyle w:val="Ttulo"/>
        <w:rPr>
          <w:noProof/>
          <w:lang w:val="pt-BR" w:bidi="pt-BR"/>
        </w:rPr>
      </w:pPr>
      <w:r>
        <w:rPr>
          <w:noProof/>
          <w:lang w:val="pt-BR" w:bidi="pt-BR"/>
        </w:rPr>
        <w:t>Como sobreviver 7 dias no minecraft</w:t>
      </w:r>
    </w:p>
    <w:p w14:paraId="16912010" w14:textId="0A75889A" w:rsidR="00E6628E" w:rsidRPr="00E6628E" w:rsidRDefault="00E6628E" w:rsidP="00E6628E">
      <w:pPr>
        <w:pStyle w:val="Ttulo"/>
        <w:rPr>
          <w:noProof/>
          <w:sz w:val="48"/>
          <w:szCs w:val="48"/>
          <w:lang w:val="pt-BR" w:bidi="pt-BR"/>
        </w:rPr>
      </w:pPr>
      <w:r>
        <w:rPr>
          <w:noProof/>
          <w:sz w:val="48"/>
          <w:szCs w:val="48"/>
          <w:lang w:val="pt-BR" w:bidi="pt-BR"/>
        </w:rPr>
        <w:t>Grupo: Enzo Batista, Daniel Brant, Rayan e Pedro Ottoni</w:t>
      </w:r>
    </w:p>
    <w:p w14:paraId="4B33C860" w14:textId="77777777" w:rsidR="00E6628E" w:rsidRDefault="00E6628E" w:rsidP="0026504D">
      <w:pPr>
        <w:rPr>
          <w:noProof/>
          <w:lang w:val="pt-BR" w:bidi="pt-BR"/>
        </w:rPr>
      </w:pPr>
    </w:p>
    <w:p w14:paraId="0F28E624" w14:textId="29E50066" w:rsidR="00943B06" w:rsidRPr="000C3A78" w:rsidRDefault="00E6628E" w:rsidP="00E6628E">
      <w:pPr>
        <w:jc w:val="both"/>
        <w:rPr>
          <w:noProof/>
          <w:lang w:val="pt-BR"/>
        </w:rPr>
      </w:pPr>
      <w:r>
        <w:rPr>
          <w:noProof/>
          <w:lang w:val="pt-BR" w:bidi="pt-BR"/>
        </w:rPr>
        <w:t>Nesse documento será compilado todos os trabalhos desenvolvidos nesse projeto, com fluxograma, mapa mentar e códigos.</w:t>
      </w:r>
    </w:p>
    <w:p w14:paraId="2F11AFD9" w14:textId="514D0658" w:rsidR="009853E9" w:rsidRPr="000C3A78" w:rsidRDefault="00E6628E" w:rsidP="00E6628E">
      <w:pPr>
        <w:jc w:val="both"/>
        <w:rPr>
          <w:noProof/>
          <w:lang w:val="pt-BR"/>
        </w:rPr>
      </w:pPr>
      <w:r>
        <w:rPr>
          <w:noProof/>
          <w:lang w:val="pt-BR" w:bidi="pt-BR"/>
        </w:rPr>
        <w:t>Começaremos apresentando o mapa mental e logo em seguida os fluxogramas e códigos.</w:t>
      </w:r>
    </w:p>
    <w:tbl>
      <w:tblPr>
        <w:tblW w:w="283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vídeo"/>
      </w:tblPr>
      <w:tblGrid>
        <w:gridCol w:w="5118"/>
      </w:tblGrid>
      <w:tr w:rsidR="00E6628E" w:rsidRPr="000C3A78" w14:paraId="13A54585" w14:textId="77777777" w:rsidTr="00E6628E">
        <w:tc>
          <w:tcPr>
            <w:tcW w:w="5117" w:type="dxa"/>
          </w:tcPr>
          <w:p w14:paraId="5493D738" w14:textId="7E39F133" w:rsidR="00E6628E" w:rsidRPr="000C3A78" w:rsidRDefault="00E6628E" w:rsidP="00BF457D">
            <w:pPr>
              <w:rPr>
                <w:noProof/>
                <w:lang w:val="pt-BR"/>
              </w:rPr>
            </w:pPr>
          </w:p>
        </w:tc>
      </w:tr>
    </w:tbl>
    <w:p w14:paraId="4668BC62" w14:textId="6C0E7FAC" w:rsidR="0026484A" w:rsidRPr="000C3A78" w:rsidRDefault="00E6628E" w:rsidP="0026504D">
      <w:pPr>
        <w:pStyle w:val="Ttulo1"/>
        <w:rPr>
          <w:noProof/>
          <w:lang w:val="pt-BR"/>
        </w:rPr>
      </w:pPr>
      <w:r>
        <w:rPr>
          <w:noProof/>
          <w:lang w:val="pt-BR" w:bidi="pt-BR"/>
        </w:rPr>
        <w:t>Mapa Mental</w:t>
      </w:r>
    </w:p>
    <w:p w14:paraId="09606B86" w14:textId="58BEFCDC" w:rsidR="0026484A" w:rsidRDefault="00E6628E" w:rsidP="00E6628E">
      <w:pPr>
        <w:jc w:val="both"/>
        <w:rPr>
          <w:noProof/>
          <w:lang w:val="pt-BR" w:bidi="pt-BR"/>
        </w:rPr>
      </w:pPr>
      <w:r>
        <w:rPr>
          <w:noProof/>
          <w:lang w:val="pt-BR" w:bidi="pt-BR"/>
        </w:rPr>
        <w:t>Toda a nossa sobrevivência foi explicada passo a passo nesse mapa mental, e é dele que tiramos as ideias para os códigos e fluxogramas</w:t>
      </w:r>
      <w:r w:rsidR="006B0B82" w:rsidRPr="000C3A78">
        <w:rPr>
          <w:noProof/>
          <w:lang w:val="pt-BR" w:bidi="pt-BR"/>
        </w:rPr>
        <w:t>.</w:t>
      </w:r>
    </w:p>
    <w:p w14:paraId="141FD741" w14:textId="3534654D" w:rsidR="00E6628E" w:rsidRPr="00E6628E" w:rsidRDefault="00E6628E" w:rsidP="00E6628E">
      <w:pPr>
        <w:jc w:val="both"/>
        <w:rPr>
          <w:noProof/>
          <w:lang w:val="pt-BR"/>
        </w:rPr>
      </w:pPr>
      <w:r w:rsidRPr="00E6628E">
        <w:rPr>
          <w:noProof/>
          <w:lang w:val="pt-BR"/>
        </w:rPr>
        <w:drawing>
          <wp:inline distT="0" distB="0" distL="0" distR="0" wp14:anchorId="36812972" wp14:editId="12ED12FF">
            <wp:extent cx="6120992" cy="3571875"/>
            <wp:effectExtent l="0" t="0" r="5715" b="0"/>
            <wp:docPr id="1912871629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71629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992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EE77" w14:textId="77777777" w:rsidR="00E6628E" w:rsidRPr="000C3A78" w:rsidRDefault="00E6628E" w:rsidP="00E6628E">
      <w:pPr>
        <w:jc w:val="both"/>
        <w:rPr>
          <w:noProof/>
          <w:lang w:val="pt-BR"/>
        </w:rPr>
      </w:pPr>
    </w:p>
    <w:p w14:paraId="5309A2A9" w14:textId="77777777" w:rsidR="0026484A" w:rsidRPr="000C3A78" w:rsidRDefault="0026484A" w:rsidP="0026504D">
      <w:pPr>
        <w:pStyle w:val="Ttulo1QuebradePgina"/>
        <w:rPr>
          <w:noProof/>
          <w:lang w:val="pt-BR"/>
        </w:rPr>
      </w:pPr>
      <w:r w:rsidRPr="000C3A78">
        <w:rPr>
          <w:noProof/>
          <w:lang w:val="pt-BR" w:bidi="pt-BR"/>
        </w:rPr>
        <w:t>Conte com o Word para contar as palavras</w:t>
      </w:r>
    </w:p>
    <w:p w14:paraId="33B202F7" w14:textId="77777777" w:rsidR="0026484A" w:rsidRPr="000C3A78" w:rsidRDefault="0026484A" w:rsidP="00083C22">
      <w:pPr>
        <w:keepNext/>
        <w:rPr>
          <w:noProof/>
          <w:lang w:val="pt-BR"/>
        </w:rPr>
      </w:pPr>
      <w:r w:rsidRPr="000C3A78">
        <w:rPr>
          <w:rStyle w:val="nfase"/>
          <w:noProof/>
          <w:lang w:val="pt-BR" w:bidi="pt-BR"/>
        </w:rPr>
        <w:t>Experimente:</w:t>
      </w:r>
      <w:r w:rsidRPr="000C3A78">
        <w:rPr>
          <w:noProof/>
          <w:lang w:val="pt-BR" w:bidi="pt-BR"/>
        </w:rPr>
        <w:t xml:space="preserve"> pressione Enter após esta linha e digite algumas palavras.</w:t>
      </w:r>
    </w:p>
    <w:p w14:paraId="4F2881D7" w14:textId="77777777" w:rsidR="00F54BD0" w:rsidRPr="000C3A78" w:rsidRDefault="0026484A" w:rsidP="0026504D">
      <w:pPr>
        <w:rPr>
          <w:noProof/>
          <w:lang w:val="pt-BR"/>
        </w:rPr>
      </w:pPr>
      <w:r w:rsidRPr="000C3A78">
        <w:rPr>
          <w:noProof/>
          <w:lang w:val="pt-BR" w:bidi="pt-BR"/>
        </w:rPr>
        <w:t>A barra de status na parte inferior da janela mantém uma contagem constante de palavras no documento.</w:t>
      </w:r>
    </w:p>
    <w:p w14:paraId="6009F337" w14:textId="77777777" w:rsidR="0026484A" w:rsidRPr="000C3A78" w:rsidRDefault="00F54BD0" w:rsidP="0026484A">
      <w:pPr>
        <w:rPr>
          <w:noProof/>
          <w:lang w:val="pt-BR"/>
        </w:rPr>
      </w:pPr>
      <w:r w:rsidRPr="000C3A78">
        <w:rPr>
          <w:noProof/>
          <w:lang w:val="pt-BR" w:bidi="pt-BR"/>
        </w:rPr>
        <w:drawing>
          <wp:inline distT="0" distB="0" distL="0" distR="0" wp14:anchorId="5B6C5E64" wp14:editId="676E1365">
            <wp:extent cx="1451152" cy="178055"/>
            <wp:effectExtent l="19050" t="19050" r="15875" b="12700"/>
            <wp:docPr id="30" name="Imagem 30" descr="Exemplo de contagem de palavras exibida na barra de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52" cy="1780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C46436" w14:textId="185879FC" w:rsidR="00457BEB" w:rsidRPr="000C3A78" w:rsidRDefault="00E6628E" w:rsidP="0026504D">
      <w:pPr>
        <w:pStyle w:val="Ttulo1"/>
        <w:rPr>
          <w:noProof/>
          <w:lang w:val="pt-BR"/>
        </w:rPr>
      </w:pPr>
      <w:r>
        <w:rPr>
          <w:noProof/>
          <w:lang w:val="pt-BR" w:bidi="pt-BR"/>
        </w:rPr>
        <w:t>Fluxogramas e Pseudocódigos</w:t>
      </w:r>
    </w:p>
    <w:p w14:paraId="214566A7" w14:textId="25B4A4B8" w:rsidR="006B0B82" w:rsidRDefault="00E6628E" w:rsidP="00E6628E">
      <w:pPr>
        <w:jc w:val="both"/>
        <w:rPr>
          <w:noProof/>
          <w:lang w:val="pt-BR" w:bidi="pt-BR"/>
        </w:rPr>
      </w:pPr>
      <w:r>
        <w:rPr>
          <w:noProof/>
          <w:lang w:val="pt-BR" w:bidi="pt-BR"/>
        </w:rPr>
        <w:t>Aqui será inserido todos os fluxogramas e Pseudocódigos desenvolvidos nesse projeto.</w:t>
      </w:r>
    </w:p>
    <w:p w14:paraId="38282408" w14:textId="77777777" w:rsidR="00BE1777" w:rsidRDefault="00BE1777" w:rsidP="00E6628E">
      <w:pPr>
        <w:jc w:val="both"/>
        <w:rPr>
          <w:noProof/>
          <w:lang w:val="pt-BR" w:bidi="pt-BR"/>
        </w:rPr>
      </w:pPr>
    </w:p>
    <w:p w14:paraId="169B55AA" w14:textId="6CBE2E41" w:rsidR="00BE1777" w:rsidRDefault="00BE1777" w:rsidP="00BE1777">
      <w:pPr>
        <w:pStyle w:val="Subttulo"/>
        <w:rPr>
          <w:noProof/>
          <w:lang w:val="pt-BR"/>
        </w:rPr>
      </w:pPr>
      <w:r>
        <w:rPr>
          <w:noProof/>
          <w:lang w:val="pt-BR"/>
        </w:rPr>
        <w:t>Criar Mundo</w:t>
      </w:r>
    </w:p>
    <w:p w14:paraId="69C87882" w14:textId="1D1D7FEE" w:rsidR="00BE1777" w:rsidRDefault="00BE1777" w:rsidP="00BE1777">
      <w:pPr>
        <w:ind w:firstLine="144"/>
        <w:rPr>
          <w:lang w:val="pt-BR"/>
        </w:rPr>
      </w:pPr>
      <w:r>
        <w:rPr>
          <w:lang w:val="pt-BR"/>
        </w:rPr>
        <w:t>Fluxograma</w:t>
      </w:r>
    </w:p>
    <w:p w14:paraId="5735EAC9" w14:textId="4A7D1828" w:rsidR="00BE1777" w:rsidRPr="00BE1777" w:rsidRDefault="00BE1777" w:rsidP="00BE1777">
      <w:pPr>
        <w:rPr>
          <w:lang w:val="pt-BR"/>
        </w:rPr>
      </w:pPr>
      <w:r w:rsidRPr="00BE1777">
        <w:rPr>
          <w:lang w:val="pt-BR"/>
        </w:rPr>
        <w:drawing>
          <wp:inline distT="0" distB="0" distL="0" distR="0" wp14:anchorId="224607E2" wp14:editId="3A276686">
            <wp:extent cx="5268060" cy="4515480"/>
            <wp:effectExtent l="0" t="0" r="8890" b="0"/>
            <wp:docPr id="176844789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47894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D208" w14:textId="33BE12CA" w:rsidR="009853E9" w:rsidRDefault="00BE1777" w:rsidP="00B53817">
      <w:pPr>
        <w:rPr>
          <w:noProof/>
          <w:lang w:val="pt-BR"/>
        </w:rPr>
      </w:pPr>
      <w:r>
        <w:rPr>
          <w:noProof/>
          <w:lang w:val="pt-BR"/>
        </w:rPr>
        <w:t>Código</w:t>
      </w:r>
    </w:p>
    <w:p w14:paraId="1EA46BBB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programa {</w:t>
      </w:r>
    </w:p>
    <w:p w14:paraId="24C5A73F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funcao inicio() {</w:t>
      </w:r>
    </w:p>
    <w:p w14:paraId="4DADEC36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cadeia user, opcao</w:t>
      </w:r>
    </w:p>
    <w:p w14:paraId="244BA2AB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faca{</w:t>
      </w:r>
    </w:p>
    <w:p w14:paraId="04AC45CD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escreva("</w:t>
      </w:r>
      <w:r w:rsidRPr="00BE1777">
        <w:rPr>
          <w:rFonts w:ascii="Arial" w:hAnsi="Arial" w:cs="Arial"/>
          <w:noProof/>
          <w:lang w:val="pt-BR"/>
        </w:rPr>
        <w:t>░</w:t>
      </w:r>
      <w:r w:rsidRPr="00BE1777">
        <w:rPr>
          <w:noProof/>
          <w:lang w:val="pt-BR"/>
        </w:rPr>
        <w:t>Bem Vindo ao Minecraft</w:t>
      </w:r>
      <w:r w:rsidRPr="00BE1777">
        <w:rPr>
          <w:rFonts w:ascii="Arial" w:hAnsi="Arial" w:cs="Arial"/>
          <w:noProof/>
          <w:lang w:val="pt-BR"/>
        </w:rPr>
        <w:t>░</w:t>
      </w:r>
      <w:r w:rsidRPr="00BE1777">
        <w:rPr>
          <w:noProof/>
          <w:lang w:val="pt-BR"/>
        </w:rPr>
        <w:t>", "\n" )</w:t>
      </w:r>
    </w:p>
    <w:p w14:paraId="5FFE8E7B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escreva("Digite seu user: ", "\n")</w:t>
      </w:r>
    </w:p>
    <w:p w14:paraId="43ACE9B0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leia(user)</w:t>
      </w:r>
    </w:p>
    <w:p w14:paraId="5B8DD915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escreva("Sobrevivência", "\n")</w:t>
      </w:r>
    </w:p>
    <w:p w14:paraId="6BCDD3CB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escreva("Criativo", "\n")</w:t>
      </w:r>
    </w:p>
    <w:p w14:paraId="5242F26E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leia(opcao)</w:t>
      </w:r>
    </w:p>
    <w:p w14:paraId="6D5B3E26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} enquanto (opcao== "Sobrevivencia")</w:t>
      </w:r>
    </w:p>
    <w:p w14:paraId="606C2FFD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escreva("Criar Novo Mundo")</w:t>
      </w:r>
    </w:p>
    <w:p w14:paraId="3179E43D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}</w:t>
      </w:r>
    </w:p>
    <w:p w14:paraId="2C35BE25" w14:textId="77777777" w:rsid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}</w:t>
      </w:r>
    </w:p>
    <w:p w14:paraId="51323F37" w14:textId="2C8F5D94" w:rsidR="00BE1777" w:rsidRDefault="00BE1777" w:rsidP="00BE1777">
      <w:pPr>
        <w:jc w:val="both"/>
        <w:rPr>
          <w:noProof/>
          <w:lang w:val="pt-BR"/>
        </w:rPr>
      </w:pPr>
      <w:r>
        <w:rPr>
          <w:noProof/>
          <w:lang w:val="pt-BR"/>
        </w:rPr>
        <w:t>Criar mundo é o passo inicial para sobreviver no minecraft, é onde sua jornada nesse vasto mundo de aventura começa.</w:t>
      </w:r>
    </w:p>
    <w:p w14:paraId="61B2BEF2" w14:textId="77777777" w:rsidR="00BE1777" w:rsidRDefault="00BE1777" w:rsidP="00BE1777">
      <w:pPr>
        <w:jc w:val="both"/>
        <w:rPr>
          <w:noProof/>
          <w:lang w:val="pt-BR"/>
        </w:rPr>
      </w:pPr>
    </w:p>
    <w:p w14:paraId="5C5DD2D0" w14:textId="3A86B56B" w:rsidR="00BE1777" w:rsidRPr="00BE1777" w:rsidRDefault="00BE1777" w:rsidP="00BE1777">
      <w:pPr>
        <w:pStyle w:val="Subttulo"/>
        <w:rPr>
          <w:noProof/>
          <w:lang w:val="pt-BR"/>
        </w:rPr>
      </w:pPr>
      <w:r>
        <w:rPr>
          <w:noProof/>
          <w:lang w:val="pt-BR"/>
        </w:rPr>
        <w:t>Coletar madeira</w:t>
      </w:r>
    </w:p>
    <w:p w14:paraId="789BF142" w14:textId="340781A5" w:rsidR="00BE1777" w:rsidRDefault="00BE1777" w:rsidP="00BE1777">
      <w:pPr>
        <w:rPr>
          <w:noProof/>
          <w:lang w:val="pt-BR"/>
        </w:rPr>
      </w:pPr>
      <w:r>
        <w:rPr>
          <w:noProof/>
          <w:lang w:val="pt-BR"/>
        </w:rPr>
        <w:t>Fluxograma</w:t>
      </w:r>
    </w:p>
    <w:p w14:paraId="5052E6D2" w14:textId="7CB232CC" w:rsid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drawing>
          <wp:inline distT="0" distB="0" distL="0" distR="0" wp14:anchorId="5B53A48F" wp14:editId="5DAC00E8">
            <wp:extent cx="5731510" cy="1101090"/>
            <wp:effectExtent l="0" t="0" r="2540" b="3810"/>
            <wp:docPr id="192890063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00630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EF0A" w14:textId="21772C74" w:rsidR="00BE1777" w:rsidRDefault="00BE1777" w:rsidP="00BE1777">
      <w:pPr>
        <w:rPr>
          <w:noProof/>
          <w:lang w:val="pt-BR"/>
        </w:rPr>
      </w:pPr>
      <w:r>
        <w:rPr>
          <w:noProof/>
          <w:lang w:val="pt-BR"/>
        </w:rPr>
        <w:t>Código</w:t>
      </w:r>
    </w:p>
    <w:p w14:paraId="6A2419F5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programa{</w:t>
      </w:r>
    </w:p>
    <w:p w14:paraId="0604B129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funcao inicio(){</w:t>
      </w:r>
    </w:p>
    <w:p w14:paraId="7D0D2D9C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cadeia user</w:t>
      </w:r>
    </w:p>
    <w:p w14:paraId="7D9BB0F4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para( inteiro arvore = 1; arvore&lt;=64;arvore++){</w:t>
      </w:r>
    </w:p>
    <w:p w14:paraId="58E0876F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  escreva("</w:t>
      </w:r>
      <w:r w:rsidRPr="00BE1777">
        <w:rPr>
          <w:rFonts w:ascii="Arial" w:hAnsi="Arial" w:cs="Arial"/>
          <w:noProof/>
          <w:lang w:val="pt-BR"/>
        </w:rPr>
        <w:t>░</w:t>
      </w:r>
      <w:r w:rsidRPr="00BE1777">
        <w:rPr>
          <w:noProof/>
          <w:lang w:val="pt-BR"/>
        </w:rPr>
        <w:t>Bem Vindo ao Minecraft</w:t>
      </w:r>
      <w:r w:rsidRPr="00BE1777">
        <w:rPr>
          <w:rFonts w:ascii="Arial" w:hAnsi="Arial" w:cs="Arial"/>
          <w:noProof/>
          <w:lang w:val="pt-BR"/>
        </w:rPr>
        <w:t>░</w:t>
      </w:r>
      <w:r w:rsidRPr="00BE1777">
        <w:rPr>
          <w:noProof/>
          <w:lang w:val="pt-BR"/>
        </w:rPr>
        <w:t>", "\n" )</w:t>
      </w:r>
    </w:p>
    <w:p w14:paraId="38B8A4D6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  escreva("Digite seu user : ", user, "\n")</w:t>
      </w:r>
    </w:p>
    <w:p w14:paraId="1E9874B8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  leia(user)</w:t>
      </w:r>
    </w:p>
    <w:p w14:paraId="59C27B8D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  escreva("Criar um Mundo", "\n")</w:t>
      </w:r>
    </w:p>
    <w:p w14:paraId="150ABFB8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  escreva(user, " procure árvores para coletar madeira!", "\n")</w:t>
      </w:r>
    </w:p>
    <w:p w14:paraId="5869B41C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  escreva("Procurar uma arvore", "\n")</w:t>
      </w:r>
    </w:p>
    <w:p w14:paraId="6A2F6DD6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  escreva("Coletar madeira", arvore, " : ")</w:t>
      </w:r>
    </w:p>
    <w:p w14:paraId="38959883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  leia(arvore)</w:t>
      </w:r>
    </w:p>
    <w:p w14:paraId="5E08B766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  }</w:t>
      </w:r>
    </w:p>
    <w:p w14:paraId="0F70ADC8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  }</w:t>
      </w:r>
    </w:p>
    <w:p w14:paraId="70C79072" w14:textId="77777777" w:rsidR="00BE1777" w:rsidRPr="00BE1777" w:rsidRDefault="00BE1777" w:rsidP="00BE1777">
      <w:pPr>
        <w:rPr>
          <w:noProof/>
          <w:lang w:val="pt-BR"/>
        </w:rPr>
      </w:pPr>
      <w:r w:rsidRPr="00BE1777">
        <w:rPr>
          <w:noProof/>
          <w:lang w:val="pt-BR"/>
        </w:rPr>
        <w:t>}</w:t>
      </w:r>
    </w:p>
    <w:p w14:paraId="32FD477F" w14:textId="77777777" w:rsidR="00BE1777" w:rsidRPr="00BE1777" w:rsidRDefault="00BE1777" w:rsidP="00BE1777">
      <w:pPr>
        <w:rPr>
          <w:noProof/>
          <w:lang w:val="pt-BR"/>
        </w:rPr>
      </w:pPr>
    </w:p>
    <w:p w14:paraId="578331B5" w14:textId="77777777" w:rsidR="005B73E2" w:rsidRDefault="005B73E2" w:rsidP="005B73E2">
      <w:pPr>
        <w:rPr>
          <w:noProof/>
          <w:lang w:val="pt-BR"/>
        </w:rPr>
      </w:pPr>
      <w:r>
        <w:rPr>
          <w:noProof/>
          <w:lang w:val="pt-BR"/>
        </w:rPr>
        <w:t>Assim que você entra no mundo é necessário coletar a matéria prima de tudo do minecraft, a madeira.</w:t>
      </w:r>
    </w:p>
    <w:p w14:paraId="0274499E" w14:textId="64173A32" w:rsidR="00BE1777" w:rsidRDefault="005B73E2" w:rsidP="005B73E2">
      <w:pPr>
        <w:pStyle w:val="Subttulo"/>
        <w:rPr>
          <w:noProof/>
          <w:lang w:val="pt-BR"/>
        </w:rPr>
      </w:pPr>
      <w:r>
        <w:rPr>
          <w:noProof/>
          <w:lang w:val="pt-BR"/>
        </w:rPr>
        <w:t>Minerar</w:t>
      </w:r>
    </w:p>
    <w:p w14:paraId="06195363" w14:textId="3B885C45" w:rsidR="00BE1777" w:rsidRDefault="005B73E2" w:rsidP="00BE1777">
      <w:pPr>
        <w:rPr>
          <w:noProof/>
          <w:lang w:val="pt-BR"/>
        </w:rPr>
      </w:pPr>
      <w:r>
        <w:rPr>
          <w:noProof/>
          <w:lang w:val="pt-BR"/>
        </w:rPr>
        <w:t>Fluxograma</w:t>
      </w:r>
    </w:p>
    <w:p w14:paraId="705991BA" w14:textId="12791331" w:rsidR="005B73E2" w:rsidRDefault="005B73E2" w:rsidP="00BE1777">
      <w:pPr>
        <w:rPr>
          <w:noProof/>
          <w:lang w:val="pt-BR"/>
        </w:rPr>
      </w:pPr>
      <w:r w:rsidRPr="005B73E2">
        <w:rPr>
          <w:noProof/>
          <w:lang w:val="pt-BR"/>
        </w:rPr>
        <w:drawing>
          <wp:inline distT="0" distB="0" distL="0" distR="0" wp14:anchorId="49E1F1E7" wp14:editId="26B3202B">
            <wp:extent cx="3429479" cy="6173061"/>
            <wp:effectExtent l="0" t="0" r="0" b="0"/>
            <wp:docPr id="8060337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3712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C46F" w14:textId="6EC6DD36" w:rsidR="00BE1777" w:rsidRDefault="005B73E2" w:rsidP="00BE1777">
      <w:pPr>
        <w:rPr>
          <w:noProof/>
          <w:lang w:val="pt-BR"/>
        </w:rPr>
      </w:pPr>
      <w:r>
        <w:rPr>
          <w:noProof/>
          <w:lang w:val="pt-BR"/>
        </w:rPr>
        <w:t>Código</w:t>
      </w:r>
    </w:p>
    <w:p w14:paraId="34DE1BDD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programa {</w:t>
      </w:r>
    </w:p>
    <w:p w14:paraId="47DFAC73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funcao inicio() {</w:t>
      </w:r>
    </w:p>
    <w:p w14:paraId="6AE79656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real craft, pedra, carvao, ferro, picareta</w:t>
      </w:r>
    </w:p>
    <w:p w14:paraId="517F43EC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cadeia opcao, user</w:t>
      </w:r>
    </w:p>
    <w:p w14:paraId="1A5D971E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para(inteiro i=2; i&lt;=3; i++){</w:t>
      </w:r>
    </w:p>
    <w:p w14:paraId="137B2056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escreva("</w:t>
      </w:r>
      <w:r w:rsidRPr="005B73E2">
        <w:rPr>
          <w:rFonts w:ascii="Arial" w:hAnsi="Arial" w:cs="Arial"/>
          <w:noProof/>
          <w:lang w:val="pt-BR"/>
        </w:rPr>
        <w:t>░</w:t>
      </w:r>
      <w:r w:rsidRPr="005B73E2">
        <w:rPr>
          <w:noProof/>
          <w:lang w:val="pt-BR"/>
        </w:rPr>
        <w:t>Bem Vindo ao Minecraft</w:t>
      </w:r>
      <w:r w:rsidRPr="005B73E2">
        <w:rPr>
          <w:rFonts w:ascii="Arial" w:hAnsi="Arial" w:cs="Arial"/>
          <w:noProof/>
          <w:lang w:val="pt-BR"/>
        </w:rPr>
        <w:t>░</w:t>
      </w:r>
      <w:r w:rsidRPr="005B73E2">
        <w:rPr>
          <w:noProof/>
          <w:lang w:val="pt-BR"/>
        </w:rPr>
        <w:t>", "\n" )</w:t>
      </w:r>
    </w:p>
    <w:p w14:paraId="75942CD3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escreva("Digite seu user", " : ", user, "\n")</w:t>
      </w:r>
    </w:p>
    <w:p w14:paraId="50889396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leia(user)</w:t>
      </w:r>
    </w:p>
    <w:p w14:paraId="2292C1ED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escreva( user ," bem vindo ao Craft do Minecraft", "\n")</w:t>
      </w:r>
    </w:p>
    <w:p w14:paraId="7326722B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escreva("Digite 2 para tábuas em forma de |", i, " : ", "\n")</w:t>
      </w:r>
    </w:p>
    <w:p w14:paraId="24F6C9FE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leia(i)</w:t>
      </w:r>
    </w:p>
    <w:p w14:paraId="2AAFDE2E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escreva("Coloque dois sticks na vertical em forma de |", "\n")</w:t>
      </w:r>
    </w:p>
    <w:p w14:paraId="37EB5A6F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escreva("Colocar 3 tábuas na horizontal formando um T", i, " : ", "\n")</w:t>
      </w:r>
    </w:p>
    <w:p w14:paraId="5AF9385A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leia(i)</w:t>
      </w:r>
    </w:p>
    <w:p w14:paraId="25F3C158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escreva(user, " fez uma picareta!", "\n")</w:t>
      </w:r>
    </w:p>
    <w:p w14:paraId="134D0EFC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escreva("Procurar uma montanha", "\n")</w:t>
      </w:r>
    </w:p>
    <w:p w14:paraId="0E448E00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escreva(user, " o que deseja minerar? Pedra, Carvão, Ferro", "\n" )</w:t>
      </w:r>
    </w:p>
    <w:p w14:paraId="77084F2B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leia(opcao)</w:t>
      </w:r>
    </w:p>
    <w:p w14:paraId="14D2152B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se (opcao == "pedra"){</w:t>
      </w:r>
    </w:p>
    <w:p w14:paraId="5A82BF80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  escreva(user, " coletou pedra.", "\n")</w:t>
      </w:r>
    </w:p>
    <w:p w14:paraId="64F98A22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} senao se(opcao == "carvao"){</w:t>
      </w:r>
    </w:p>
    <w:p w14:paraId="54352520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  escreva(user, " coletou carvão.", "\n")</w:t>
      </w:r>
    </w:p>
    <w:p w14:paraId="15DE103F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} senao se(opcao == "ferro"){</w:t>
      </w:r>
    </w:p>
    <w:p w14:paraId="03220FA4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  escreva(user, " coletou ferro.", "\n")</w:t>
      </w:r>
    </w:p>
    <w:p w14:paraId="4CBEB662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} senao se(picareta&lt;0) {</w:t>
      </w:r>
    </w:p>
    <w:p w14:paraId="4B67A319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  escreva(user, " não pode minerar!!", "\n")</w:t>
      </w:r>
    </w:p>
    <w:p w14:paraId="61E8CA3A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  }</w:t>
      </w:r>
    </w:p>
    <w:p w14:paraId="3AA2EC3C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}</w:t>
      </w:r>
    </w:p>
    <w:p w14:paraId="174D997C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}</w:t>
      </w:r>
    </w:p>
    <w:p w14:paraId="1705DBCD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}</w:t>
      </w:r>
    </w:p>
    <w:p w14:paraId="416C8B62" w14:textId="77209B29" w:rsidR="005B73E2" w:rsidRDefault="005B73E2" w:rsidP="00BE1777">
      <w:pPr>
        <w:rPr>
          <w:noProof/>
          <w:lang w:val="pt-BR"/>
        </w:rPr>
      </w:pPr>
      <w:r>
        <w:rPr>
          <w:noProof/>
          <w:lang w:val="pt-BR"/>
        </w:rPr>
        <w:t>Minerar é o que faz o jogador forte, sendo obrigatório pelo menos uma espada de pedra e um peitoral de ferro para sobreviver.</w:t>
      </w:r>
    </w:p>
    <w:p w14:paraId="0361ED2D" w14:textId="77777777" w:rsidR="005B73E2" w:rsidRDefault="005B73E2" w:rsidP="00BE1777">
      <w:pPr>
        <w:rPr>
          <w:noProof/>
          <w:lang w:val="pt-BR"/>
        </w:rPr>
      </w:pPr>
    </w:p>
    <w:p w14:paraId="215F13CC" w14:textId="77777777" w:rsidR="005B73E2" w:rsidRDefault="005B73E2" w:rsidP="00BE1777">
      <w:pPr>
        <w:rPr>
          <w:noProof/>
          <w:lang w:val="pt-BR"/>
        </w:rPr>
      </w:pPr>
    </w:p>
    <w:p w14:paraId="7B77FD9D" w14:textId="775F43A1" w:rsidR="005B73E2" w:rsidRDefault="005B73E2" w:rsidP="005B73E2">
      <w:pPr>
        <w:pStyle w:val="Subttulo"/>
        <w:rPr>
          <w:noProof/>
          <w:lang w:val="pt-BR"/>
        </w:rPr>
      </w:pPr>
      <w:r>
        <w:rPr>
          <w:noProof/>
          <w:lang w:val="pt-BR"/>
        </w:rPr>
        <w:t>Coletar alimento</w:t>
      </w:r>
    </w:p>
    <w:p w14:paraId="06249082" w14:textId="5C1DE1D9" w:rsidR="005B73E2" w:rsidRDefault="005B73E2" w:rsidP="00BE1777">
      <w:pPr>
        <w:rPr>
          <w:noProof/>
          <w:lang w:val="pt-BR"/>
        </w:rPr>
      </w:pPr>
      <w:r>
        <w:rPr>
          <w:noProof/>
          <w:lang w:val="pt-BR"/>
        </w:rPr>
        <w:t>Fluxograma</w:t>
      </w:r>
    </w:p>
    <w:p w14:paraId="0EB49FAB" w14:textId="5BCF26F1" w:rsidR="00A009BD" w:rsidRDefault="00A009BD" w:rsidP="00BE1777">
      <w:pPr>
        <w:rPr>
          <w:noProof/>
          <w:lang w:val="pt-BR"/>
        </w:rPr>
      </w:pPr>
      <w:r w:rsidRPr="00A009BD">
        <w:rPr>
          <w:noProof/>
          <w:lang w:val="pt-BR"/>
        </w:rPr>
        <w:drawing>
          <wp:inline distT="0" distB="0" distL="0" distR="0" wp14:anchorId="3515E1DD" wp14:editId="7CCF05D0">
            <wp:extent cx="5731510" cy="2659380"/>
            <wp:effectExtent l="0" t="0" r="2540" b="7620"/>
            <wp:docPr id="187173526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5261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6695" w14:textId="415AF831" w:rsidR="005B73E2" w:rsidRDefault="00A009BD" w:rsidP="00BE1777">
      <w:pPr>
        <w:rPr>
          <w:noProof/>
          <w:lang w:val="pt-BR"/>
        </w:rPr>
      </w:pPr>
      <w:r>
        <w:rPr>
          <w:noProof/>
          <w:lang w:val="pt-BR"/>
        </w:rPr>
        <w:t>Código</w:t>
      </w:r>
    </w:p>
    <w:p w14:paraId="698504C5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programa {</w:t>
      </w:r>
    </w:p>
    <w:p w14:paraId="2F14E70A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funcao inicio() {</w:t>
      </w:r>
    </w:p>
    <w:p w14:paraId="4FF02C92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cadeia user, opcao, opcao2, opcao3</w:t>
      </w:r>
    </w:p>
    <w:p w14:paraId="4BEAB0E2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 xml:space="preserve">    inteiro coletar, animais, saquear </w:t>
      </w:r>
    </w:p>
    <w:p w14:paraId="0590B1C3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 xml:space="preserve">    </w:t>
      </w:r>
    </w:p>
    <w:p w14:paraId="1B002949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escreva("</w:t>
      </w:r>
      <w:r w:rsidRPr="00A009BD">
        <w:rPr>
          <w:rFonts w:ascii="Arial" w:hAnsi="Arial" w:cs="Arial"/>
          <w:noProof/>
          <w:lang w:val="pt-BR"/>
        </w:rPr>
        <w:t>░</w:t>
      </w:r>
      <w:r w:rsidRPr="00A009BD">
        <w:rPr>
          <w:noProof/>
          <w:lang w:val="pt-BR"/>
        </w:rPr>
        <w:t>Bem Vindo ao Minecraft</w:t>
      </w:r>
      <w:r w:rsidRPr="00A009BD">
        <w:rPr>
          <w:rFonts w:ascii="Arial" w:hAnsi="Arial" w:cs="Arial"/>
          <w:noProof/>
          <w:lang w:val="pt-BR"/>
        </w:rPr>
        <w:t>░</w:t>
      </w:r>
      <w:r w:rsidRPr="00A009BD">
        <w:rPr>
          <w:noProof/>
          <w:lang w:val="pt-BR"/>
        </w:rPr>
        <w:t>", "\n" )</w:t>
      </w:r>
    </w:p>
    <w:p w14:paraId="703C85C5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escreva("Digite seu user", ": ", user, "\n")</w:t>
      </w:r>
    </w:p>
    <w:p w14:paraId="5CE4D5DE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leia(user)</w:t>
      </w:r>
    </w:p>
    <w:p w14:paraId="51ED96DD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escreva(user, " precisa de comida!", "\n")</w:t>
      </w:r>
    </w:p>
    <w:p w14:paraId="22C187BC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escreva(user, " você deseja caçar, saquear, ou coletar?", "\n")</w:t>
      </w:r>
    </w:p>
    <w:p w14:paraId="7580FCE7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leia(opcao)</w:t>
      </w:r>
    </w:p>
    <w:p w14:paraId="7073204D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se (opcao == "cacar"){</w:t>
      </w:r>
    </w:p>
    <w:p w14:paraId="0BAB29E1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escreva("Quantos animais deseja caçar: ", animais, "\n")</w:t>
      </w:r>
    </w:p>
    <w:p w14:paraId="4072529D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leia(animais)</w:t>
      </w:r>
    </w:p>
    <w:p w14:paraId="7CD81B83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escreva(user, " você matou: ", animais, " animais!", "\n")</w:t>
      </w:r>
    </w:p>
    <w:p w14:paraId="09A45F90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} senao se(opcao == "saquear"){</w:t>
      </w:r>
    </w:p>
    <w:p w14:paraId="01F2CB3E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escreva(user, " digite o que você quer saquear na Vila: ", opcao2, "\n")</w:t>
      </w:r>
    </w:p>
    <w:p w14:paraId="5A6BB847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leia(opcao2)</w:t>
      </w:r>
    </w:p>
    <w:p w14:paraId="718962D2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escreva(user, " você saqueou ", opcao2 , " de vilas!", "\n")</w:t>
      </w:r>
    </w:p>
    <w:p w14:paraId="3EA0F9C4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} senao se(opcao == "coletar"){</w:t>
      </w:r>
    </w:p>
    <w:p w14:paraId="409AA833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escreva(user, " digite o tanto de semente que deseja coleta: ", opcao2, "\n")</w:t>
      </w:r>
    </w:p>
    <w:p w14:paraId="083377C2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leia(opcao2)</w:t>
      </w:r>
    </w:p>
    <w:p w14:paraId="39860F0A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  escreva(user, " você coletou ", opcao2, " sementes!", "\n")</w:t>
      </w:r>
    </w:p>
    <w:p w14:paraId="66FBC9FF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  }</w:t>
      </w:r>
    </w:p>
    <w:p w14:paraId="648133E5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}</w:t>
      </w:r>
    </w:p>
    <w:p w14:paraId="4BB0C67C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  }</w:t>
      </w:r>
    </w:p>
    <w:p w14:paraId="57BB6B45" w14:textId="77777777" w:rsidR="00A009BD" w:rsidRPr="00A009BD" w:rsidRDefault="00A009BD" w:rsidP="00A009BD">
      <w:pPr>
        <w:rPr>
          <w:noProof/>
          <w:lang w:val="pt-BR"/>
        </w:rPr>
      </w:pPr>
      <w:r w:rsidRPr="00A009BD">
        <w:rPr>
          <w:noProof/>
          <w:lang w:val="pt-BR"/>
        </w:rPr>
        <w:t>}</w:t>
      </w:r>
    </w:p>
    <w:p w14:paraId="5235BA60" w14:textId="54B9BC7D" w:rsidR="00A009BD" w:rsidRDefault="00A009BD" w:rsidP="00BE1777">
      <w:pPr>
        <w:rPr>
          <w:noProof/>
          <w:lang w:val="pt-BR"/>
        </w:rPr>
      </w:pPr>
      <w:r>
        <w:rPr>
          <w:noProof/>
          <w:lang w:val="pt-BR"/>
        </w:rPr>
        <w:t>Alimentação é fundamental para sobreviver, com uma fonte de alimento estável a sobrevivência dentro da base é garantida.</w:t>
      </w:r>
    </w:p>
    <w:p w14:paraId="3595B5B1" w14:textId="77777777" w:rsidR="005B73E2" w:rsidRDefault="005B73E2" w:rsidP="00BE1777">
      <w:pPr>
        <w:rPr>
          <w:noProof/>
          <w:lang w:val="pt-BR"/>
        </w:rPr>
      </w:pPr>
    </w:p>
    <w:p w14:paraId="724570D8" w14:textId="158F1D6E" w:rsidR="005B73E2" w:rsidRDefault="005B73E2" w:rsidP="005B73E2">
      <w:pPr>
        <w:pStyle w:val="Subttulo"/>
        <w:rPr>
          <w:noProof/>
          <w:lang w:val="pt-BR"/>
        </w:rPr>
      </w:pPr>
      <w:r>
        <w:rPr>
          <w:noProof/>
          <w:lang w:val="pt-BR"/>
        </w:rPr>
        <w:t>Base inicial</w:t>
      </w:r>
    </w:p>
    <w:p w14:paraId="399DB912" w14:textId="40F47E93" w:rsidR="00BE1777" w:rsidRDefault="005B73E2" w:rsidP="00BE1777">
      <w:pPr>
        <w:rPr>
          <w:noProof/>
          <w:lang w:val="en-US"/>
        </w:rPr>
      </w:pPr>
      <w:r>
        <w:rPr>
          <w:noProof/>
          <w:lang w:val="pt-BR"/>
        </w:rPr>
        <w:t>Fluxograma</w:t>
      </w:r>
    </w:p>
    <w:p w14:paraId="701F72FA" w14:textId="395F247E" w:rsidR="00A009BD" w:rsidRPr="00A009BD" w:rsidRDefault="00A009BD" w:rsidP="00BE1777">
      <w:pPr>
        <w:rPr>
          <w:noProof/>
          <w:lang w:val="en-US"/>
        </w:rPr>
      </w:pPr>
    </w:p>
    <w:p w14:paraId="285B393B" w14:textId="472394C3" w:rsidR="005B73E2" w:rsidRDefault="005B73E2" w:rsidP="00BE1777">
      <w:pPr>
        <w:rPr>
          <w:noProof/>
          <w:lang w:val="pt-BR"/>
        </w:rPr>
      </w:pPr>
      <w:r w:rsidRPr="005B73E2">
        <w:rPr>
          <w:noProof/>
          <w:lang w:val="pt-BR"/>
        </w:rPr>
        <w:drawing>
          <wp:inline distT="0" distB="0" distL="0" distR="0" wp14:anchorId="3B0ED508" wp14:editId="40BE77E6">
            <wp:extent cx="3296110" cy="6163535"/>
            <wp:effectExtent l="0" t="0" r="0" b="8890"/>
            <wp:docPr id="67354343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43433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FD99" w14:textId="3404D84E" w:rsidR="00BE1777" w:rsidRDefault="005B73E2" w:rsidP="00BE1777">
      <w:pPr>
        <w:rPr>
          <w:noProof/>
          <w:lang w:val="pt-BR"/>
        </w:rPr>
      </w:pPr>
      <w:r>
        <w:rPr>
          <w:noProof/>
          <w:lang w:val="pt-BR"/>
        </w:rPr>
        <w:t>Código</w:t>
      </w:r>
    </w:p>
    <w:p w14:paraId="5D2A5C09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programa {</w:t>
      </w:r>
    </w:p>
    <w:p w14:paraId="3D19AE18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funcao inicio() {</w:t>
      </w:r>
    </w:p>
    <w:p w14:paraId="1D38ACFB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inteiro picareta, pedra, madeira, craft, fornalha, terra, semente, bda, bau, la</w:t>
      </w:r>
    </w:p>
    <w:p w14:paraId="2250DFFE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cadeia user</w:t>
      </w:r>
    </w:p>
    <w:p w14:paraId="13ADDFB4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</w:t>
      </w:r>
      <w:r w:rsidRPr="005B73E2">
        <w:rPr>
          <w:rFonts w:ascii="Arial" w:hAnsi="Arial" w:cs="Arial"/>
          <w:noProof/>
          <w:lang w:val="pt-BR"/>
        </w:rPr>
        <w:t>░</w:t>
      </w:r>
      <w:r w:rsidRPr="005B73E2">
        <w:rPr>
          <w:noProof/>
          <w:lang w:val="pt-BR"/>
        </w:rPr>
        <w:t>Bem Vindo ao Minecraft</w:t>
      </w:r>
      <w:r w:rsidRPr="005B73E2">
        <w:rPr>
          <w:rFonts w:ascii="Arial" w:hAnsi="Arial" w:cs="Arial"/>
          <w:noProof/>
          <w:lang w:val="pt-BR"/>
        </w:rPr>
        <w:t>░</w:t>
      </w:r>
      <w:r w:rsidRPr="005B73E2">
        <w:rPr>
          <w:noProof/>
          <w:lang w:val="pt-BR"/>
        </w:rPr>
        <w:t>", "\n" )</w:t>
      </w:r>
    </w:p>
    <w:p w14:paraId="106BBA5C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escreva("Digite seu user", " : ", user)</w:t>
      </w:r>
    </w:p>
    <w:p w14:paraId="0FD91738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leia(user)</w:t>
      </w:r>
    </w:p>
    <w:p w14:paraId="165C70E0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escreva(user, " bem vindo a etapa para construir sua base inicial!")</w:t>
      </w:r>
    </w:p>
    <w:p w14:paraId="7362F752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escreva("Cave um buraco 32x32", " : ", "\n")</w:t>
      </w:r>
    </w:p>
    <w:p w14:paraId="36B6FC9A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leia(picareta)</w:t>
      </w:r>
    </w:p>
    <w:p w14:paraId="25056482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 user, " cavou um buraco de 32x32!", "\n")</w:t>
      </w:r>
    </w:p>
    <w:p w14:paraId="5AED8A6B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escreva("Coloque uma porta", madeira, " : ","\n")</w:t>
      </w:r>
    </w:p>
    <w:p w14:paraId="65E417BD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leia(craft)</w:t>
      </w:r>
    </w:p>
    <w:p w14:paraId="7A6FAAF0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escreva(user, " adicionou uma porta!", "\n")</w:t>
      </w:r>
    </w:p>
    <w:p w14:paraId="28FDAE01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escreva("Coloque uma CraftTable", " : ", "\n")</w:t>
      </w:r>
    </w:p>
    <w:p w14:paraId="270916BC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leia(craft)</w:t>
      </w:r>
    </w:p>
    <w:p w14:paraId="22B9F0E2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escreva(user, " colocou uma CraftTable!", "\n")</w:t>
      </w:r>
    </w:p>
    <w:p w14:paraId="525AC59F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escreva("Adicione uma fornalha", " : ", "\n")</w:t>
      </w:r>
    </w:p>
    <w:p w14:paraId="7F5C5573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leia(fornalha)</w:t>
      </w:r>
    </w:p>
    <w:p w14:paraId="1447242D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escreva(user, " adicionou uma fornalha!", "\n")</w:t>
      </w:r>
    </w:p>
    <w:p w14:paraId="08438E85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escreva("Adicione uma cama", la, " : ", "\n")</w:t>
      </w:r>
    </w:p>
    <w:p w14:paraId="22BF3253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leia(madeira)</w:t>
      </w:r>
    </w:p>
    <w:p w14:paraId="1BFA61DC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escreva(user, " adicionou uma cama!", "\n")</w:t>
      </w:r>
    </w:p>
    <w:p w14:paraId="6F89083D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escreva("Colete terra", " : ", "\n")</w:t>
      </w:r>
    </w:p>
    <w:p w14:paraId="770E0BC3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leia(terra)</w:t>
      </w:r>
    </w:p>
    <w:p w14:paraId="70E61E90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escreva(user, " coletou a terra", "\n")</w:t>
      </w:r>
    </w:p>
    <w:p w14:paraId="472F7BB7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escreva("Colete água", " : ", "\n")</w:t>
      </w:r>
    </w:p>
    <w:p w14:paraId="03A9E9A2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leia(bda)</w:t>
      </w:r>
    </w:p>
    <w:p w14:paraId="2874B0A3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escreva(user, " coletou água!", "\n")</w:t>
      </w:r>
    </w:p>
    <w:p w14:paraId="1FA92D51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escreva("Faça uma mini plantação subterrânea", " : ", "\n")</w:t>
      </w:r>
    </w:p>
    <w:p w14:paraId="383C3692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leia(terra)</w:t>
      </w:r>
    </w:p>
    <w:p w14:paraId="79065714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leia(bda)</w:t>
      </w:r>
    </w:p>
    <w:p w14:paraId="03478485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leia(semente)</w:t>
      </w:r>
    </w:p>
    <w:p w14:paraId="69B3854E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escreva(user, " construiu sua base inicial!", "\n")</w:t>
      </w:r>
    </w:p>
    <w:p w14:paraId="270DFAE0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  }</w:t>
      </w:r>
    </w:p>
    <w:p w14:paraId="5E5E1F51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  }</w:t>
      </w:r>
    </w:p>
    <w:p w14:paraId="5BE44C40" w14:textId="77777777" w:rsidR="005B73E2" w:rsidRPr="005B73E2" w:rsidRDefault="005B73E2" w:rsidP="005B73E2">
      <w:pPr>
        <w:rPr>
          <w:noProof/>
          <w:lang w:val="pt-BR"/>
        </w:rPr>
      </w:pPr>
      <w:r w:rsidRPr="005B73E2">
        <w:rPr>
          <w:noProof/>
          <w:lang w:val="pt-BR"/>
        </w:rPr>
        <w:t>}</w:t>
      </w:r>
    </w:p>
    <w:p w14:paraId="604E2DAE" w14:textId="77777777" w:rsidR="005B73E2" w:rsidRPr="005B73E2" w:rsidRDefault="005B73E2" w:rsidP="005B73E2">
      <w:pPr>
        <w:rPr>
          <w:noProof/>
          <w:lang w:val="pt-BR"/>
        </w:rPr>
      </w:pPr>
    </w:p>
    <w:p w14:paraId="2666DC12" w14:textId="65EFDC9D" w:rsidR="005B73E2" w:rsidRDefault="005B73E2" w:rsidP="00BE1777">
      <w:pPr>
        <w:rPr>
          <w:noProof/>
          <w:lang w:val="pt-BR"/>
        </w:rPr>
      </w:pPr>
      <w:r>
        <w:rPr>
          <w:noProof/>
          <w:lang w:val="pt-BR"/>
        </w:rPr>
        <w:t>A base inicial vai ser o que garantirá sua segurança nas noites perigosas do minecraft, uma base seguraa é bem simples de fazer e utiliza poucos recursos.</w:t>
      </w:r>
    </w:p>
    <w:p w14:paraId="5134C163" w14:textId="77777777" w:rsidR="00BE1777" w:rsidRPr="000C3A78" w:rsidRDefault="00BE1777" w:rsidP="00BE1777">
      <w:pPr>
        <w:rPr>
          <w:noProof/>
          <w:lang w:val="pt-BR"/>
        </w:rPr>
      </w:pPr>
    </w:p>
    <w:p w14:paraId="332121F0" w14:textId="39DF1DFF" w:rsidR="006D3A72" w:rsidRPr="000C3A78" w:rsidRDefault="006D3A72" w:rsidP="001073CE">
      <w:pPr>
        <w:pStyle w:val="Imagem"/>
        <w:rPr>
          <w:noProof/>
          <w:lang w:val="pt-BR"/>
        </w:rPr>
      </w:pPr>
    </w:p>
    <w:sectPr w:rsidR="006D3A72" w:rsidRPr="000C3A78" w:rsidSect="004B5906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96350" w14:textId="77777777" w:rsidR="00E6628E" w:rsidRDefault="00E6628E">
      <w:pPr>
        <w:spacing w:line="240" w:lineRule="auto"/>
      </w:pPr>
      <w:r>
        <w:separator/>
      </w:r>
    </w:p>
  </w:endnote>
  <w:endnote w:type="continuationSeparator" w:id="0">
    <w:p w14:paraId="27E5F21C" w14:textId="77777777" w:rsidR="00E6628E" w:rsidRDefault="00E66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FB25E" w14:textId="77777777" w:rsidR="00E6628E" w:rsidRDefault="00E6628E">
      <w:pPr>
        <w:spacing w:line="240" w:lineRule="auto"/>
      </w:pPr>
      <w:r>
        <w:separator/>
      </w:r>
    </w:p>
  </w:footnote>
  <w:footnote w:type="continuationSeparator" w:id="0">
    <w:p w14:paraId="7289137B" w14:textId="77777777" w:rsidR="00E6628E" w:rsidRDefault="00E662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94717904">
    <w:abstractNumId w:val="10"/>
  </w:num>
  <w:num w:numId="2" w16cid:durableId="1150749094">
    <w:abstractNumId w:val="10"/>
    <w:lvlOverride w:ilvl="0">
      <w:startOverride w:val="1"/>
    </w:lvlOverride>
  </w:num>
  <w:num w:numId="3" w16cid:durableId="1948349197">
    <w:abstractNumId w:val="10"/>
  </w:num>
  <w:num w:numId="4" w16cid:durableId="1763993786">
    <w:abstractNumId w:val="10"/>
    <w:lvlOverride w:ilvl="0">
      <w:startOverride w:val="1"/>
    </w:lvlOverride>
  </w:num>
  <w:num w:numId="5" w16cid:durableId="89357559">
    <w:abstractNumId w:val="8"/>
  </w:num>
  <w:num w:numId="6" w16cid:durableId="1006398365">
    <w:abstractNumId w:val="10"/>
    <w:lvlOverride w:ilvl="0">
      <w:startOverride w:val="1"/>
    </w:lvlOverride>
  </w:num>
  <w:num w:numId="7" w16cid:durableId="12524692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232517">
    <w:abstractNumId w:val="9"/>
  </w:num>
  <w:num w:numId="9" w16cid:durableId="5501167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58735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6246365">
    <w:abstractNumId w:val="7"/>
  </w:num>
  <w:num w:numId="12" w16cid:durableId="1971739258">
    <w:abstractNumId w:val="6"/>
  </w:num>
  <w:num w:numId="13" w16cid:durableId="1654987943">
    <w:abstractNumId w:val="5"/>
  </w:num>
  <w:num w:numId="14" w16cid:durableId="612129377">
    <w:abstractNumId w:val="4"/>
  </w:num>
  <w:num w:numId="15" w16cid:durableId="131481321">
    <w:abstractNumId w:val="3"/>
  </w:num>
  <w:num w:numId="16" w16cid:durableId="411856190">
    <w:abstractNumId w:val="2"/>
  </w:num>
  <w:num w:numId="17" w16cid:durableId="476656097">
    <w:abstractNumId w:val="1"/>
  </w:num>
  <w:num w:numId="18" w16cid:durableId="55011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8E"/>
    <w:rsid w:val="000150E9"/>
    <w:rsid w:val="00030E3C"/>
    <w:rsid w:val="0005015F"/>
    <w:rsid w:val="00072D27"/>
    <w:rsid w:val="00083C22"/>
    <w:rsid w:val="00086E87"/>
    <w:rsid w:val="000871A8"/>
    <w:rsid w:val="000A036B"/>
    <w:rsid w:val="000C3A78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5906"/>
    <w:rsid w:val="004B6D7F"/>
    <w:rsid w:val="004D785F"/>
    <w:rsid w:val="004E744B"/>
    <w:rsid w:val="004E7A51"/>
    <w:rsid w:val="004F3CFB"/>
    <w:rsid w:val="004F7760"/>
    <w:rsid w:val="00520AC9"/>
    <w:rsid w:val="00594254"/>
    <w:rsid w:val="005B6EB8"/>
    <w:rsid w:val="005B73E2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85F9F"/>
    <w:rsid w:val="00794B27"/>
    <w:rsid w:val="007A0CA7"/>
    <w:rsid w:val="007A6C94"/>
    <w:rsid w:val="007A73CB"/>
    <w:rsid w:val="007A7846"/>
    <w:rsid w:val="007B19B7"/>
    <w:rsid w:val="007B2795"/>
    <w:rsid w:val="007F66F5"/>
    <w:rsid w:val="007F7722"/>
    <w:rsid w:val="008011CD"/>
    <w:rsid w:val="00812400"/>
    <w:rsid w:val="0082203C"/>
    <w:rsid w:val="008360A8"/>
    <w:rsid w:val="008416E0"/>
    <w:rsid w:val="00876370"/>
    <w:rsid w:val="00897BFF"/>
    <w:rsid w:val="008C61B9"/>
    <w:rsid w:val="00912477"/>
    <w:rsid w:val="009139AF"/>
    <w:rsid w:val="00943B06"/>
    <w:rsid w:val="0094462A"/>
    <w:rsid w:val="00945864"/>
    <w:rsid w:val="009853E9"/>
    <w:rsid w:val="00996E16"/>
    <w:rsid w:val="009B69C5"/>
    <w:rsid w:val="009F72A7"/>
    <w:rsid w:val="00A009BD"/>
    <w:rsid w:val="00A119D9"/>
    <w:rsid w:val="00A1309F"/>
    <w:rsid w:val="00A21BED"/>
    <w:rsid w:val="00A27D99"/>
    <w:rsid w:val="00A60D92"/>
    <w:rsid w:val="00A67F98"/>
    <w:rsid w:val="00A86EAC"/>
    <w:rsid w:val="00A923E7"/>
    <w:rsid w:val="00AA661C"/>
    <w:rsid w:val="00AA7A95"/>
    <w:rsid w:val="00AC2F58"/>
    <w:rsid w:val="00B369B4"/>
    <w:rsid w:val="00B53817"/>
    <w:rsid w:val="00B61F85"/>
    <w:rsid w:val="00BA3CC7"/>
    <w:rsid w:val="00BE1777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B4090"/>
    <w:rsid w:val="00DC4E21"/>
    <w:rsid w:val="00DD5358"/>
    <w:rsid w:val="00E224A0"/>
    <w:rsid w:val="00E254F0"/>
    <w:rsid w:val="00E4313F"/>
    <w:rsid w:val="00E51168"/>
    <w:rsid w:val="00E55B4B"/>
    <w:rsid w:val="00E6628E"/>
    <w:rsid w:val="00E72A21"/>
    <w:rsid w:val="00E7715A"/>
    <w:rsid w:val="00EA738F"/>
    <w:rsid w:val="00EB700D"/>
    <w:rsid w:val="00F13421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7EF3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A6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zo\AppData\Local\Microsoft\Office\16.0\DTS\pt-BR%7bB458DB9C-600D-4254-B022-590369CFE453%7d\%7bA2FF5451-2F09-4539-A54B-378A30D013AE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558677-a16b-4757-bb5f-5b72d0b05b1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7BD07CE3716F4BA0D4F6B7A509C725" ma:contentTypeVersion="9" ma:contentTypeDescription="Crie um novo documento." ma:contentTypeScope="" ma:versionID="dda9b0a1a2085ce00527310111b47b60">
  <xsd:schema xmlns:xsd="http://www.w3.org/2001/XMLSchema" xmlns:xs="http://www.w3.org/2001/XMLSchema" xmlns:p="http://schemas.microsoft.com/office/2006/metadata/properties" xmlns:ns3="28558677-a16b-4757-bb5f-5b72d0b05b16" targetNamespace="http://schemas.microsoft.com/office/2006/metadata/properties" ma:root="true" ma:fieldsID="42be0f12beee5751b785b75c818c6563" ns3:_="">
    <xsd:import namespace="28558677-a16b-4757-bb5f-5b72d0b05b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58677-a16b-4757-bb5f-5b72d0b05b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documentManagement/types"/>
    <ds:schemaRef ds:uri="28558677-a16b-4757-bb5f-5b72d0b05b16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06BFE24-4A5B-4273-B8B3-110BEBF94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58677-a16b-4757-bb5f-5b72d0b05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{A2FF5451-2F09-4539-A54B-378A30D013AE}tf10002117_win32</Template>
  <TotalTime>0</TotalTime>
  <Pages>1</Pages>
  <Words>885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2025-07-16T15:18:00Z</dcterms:created>
  <dcterms:modified xsi:type="dcterms:W3CDTF">2025-07-16T15:18:00Z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0x010100EB7BD07CE3716F4BA0D4F6B7A509C725</vt:lpwstr>
  </property>
</Properties>
</file>